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B10B9" w14:textId="058C164E" w:rsidR="0044522A" w:rsidRPr="00FB722A" w:rsidRDefault="00E4107A" w:rsidP="009268BD">
      <w:pPr>
        <w:pStyle w:val="Name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 wp14:anchorId="23770578" wp14:editId="15811967">
            <wp:simplePos x="0" y="0"/>
            <wp:positionH relativeFrom="column">
              <wp:posOffset>4643120</wp:posOffset>
            </wp:positionH>
            <wp:positionV relativeFrom="paragraph">
              <wp:posOffset>-394335</wp:posOffset>
            </wp:positionV>
            <wp:extent cx="1828800" cy="18288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6A" w:rsidRPr="00FB722A">
        <w:rPr>
          <w:rFonts w:ascii="Times New Roman" w:hAnsi="Times New Roman" w:cs="Times New Roman"/>
          <w:color w:val="000000" w:themeColor="text1"/>
          <w:sz w:val="40"/>
          <w:szCs w:val="40"/>
        </w:rPr>
        <w:t>Gelacio, Samuel Allen L.</w:t>
      </w:r>
    </w:p>
    <w:p w14:paraId="22ED4FB7" w14:textId="65E03618" w:rsidR="0044522A" w:rsidRPr="00FB722A" w:rsidRDefault="0044522A" w:rsidP="009268BD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t xml:space="preserve">Blk. </w:t>
      </w:r>
      <w:r w:rsidR="00B605C9" w:rsidRPr="00FB722A">
        <w:rPr>
          <w:rFonts w:ascii="Times New Roman" w:hAnsi="Times New Roman" w:cs="Times New Roman"/>
          <w:color w:val="000000" w:themeColor="text1"/>
        </w:rPr>
        <w:t>2</w:t>
      </w:r>
      <w:r w:rsidRPr="00FB722A">
        <w:rPr>
          <w:rFonts w:ascii="Times New Roman" w:hAnsi="Times New Roman" w:cs="Times New Roman"/>
          <w:color w:val="000000" w:themeColor="text1"/>
        </w:rPr>
        <w:t xml:space="preserve"> Lot </w:t>
      </w:r>
      <w:r w:rsidR="00D61794" w:rsidRPr="00FB722A">
        <w:rPr>
          <w:rFonts w:ascii="Times New Roman" w:hAnsi="Times New Roman" w:cs="Times New Roman"/>
          <w:color w:val="000000" w:themeColor="text1"/>
        </w:rPr>
        <w:t>1</w:t>
      </w:r>
      <w:r w:rsidRPr="00FB722A">
        <w:rPr>
          <w:rFonts w:ascii="Times New Roman" w:hAnsi="Times New Roman" w:cs="Times New Roman"/>
          <w:color w:val="000000" w:themeColor="text1"/>
        </w:rPr>
        <w:t xml:space="preserve"> </w:t>
      </w:r>
      <w:r w:rsidR="00B605C9" w:rsidRPr="00FB722A">
        <w:rPr>
          <w:rFonts w:ascii="Times New Roman" w:hAnsi="Times New Roman" w:cs="Times New Roman"/>
          <w:color w:val="000000" w:themeColor="text1"/>
        </w:rPr>
        <w:t>Ph2 De Lima Subd.</w:t>
      </w:r>
      <w:r w:rsidRPr="00FB722A">
        <w:rPr>
          <w:rFonts w:ascii="Times New Roman" w:hAnsi="Times New Roman" w:cs="Times New Roman"/>
          <w:color w:val="000000" w:themeColor="text1"/>
        </w:rPr>
        <w:t xml:space="preserve"> </w:t>
      </w:r>
      <w:r w:rsidR="00B605C9" w:rsidRPr="00FB722A">
        <w:rPr>
          <w:rFonts w:ascii="Times New Roman" w:hAnsi="Times New Roman" w:cs="Times New Roman"/>
          <w:color w:val="000000" w:themeColor="text1"/>
        </w:rPr>
        <w:t>Brgy Ibaba,</w:t>
      </w:r>
      <w:r w:rsidRPr="00FB722A">
        <w:rPr>
          <w:rFonts w:ascii="Times New Roman" w:hAnsi="Times New Roman" w:cs="Times New Roman"/>
          <w:color w:val="000000" w:themeColor="text1"/>
        </w:rPr>
        <w:t xml:space="preserve"> C</w:t>
      </w:r>
      <w:r w:rsidR="00B605C9" w:rsidRPr="00FB722A">
        <w:rPr>
          <w:rFonts w:ascii="Times New Roman" w:hAnsi="Times New Roman" w:cs="Times New Roman"/>
          <w:color w:val="000000" w:themeColor="text1"/>
        </w:rPr>
        <w:t>SRL</w:t>
      </w:r>
    </w:p>
    <w:p w14:paraId="5BF9E83D" w14:textId="462259E1" w:rsidR="002C2835" w:rsidRDefault="0044522A" w:rsidP="002C2835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t>09</w:t>
      </w:r>
      <w:r w:rsidR="00B605C9" w:rsidRPr="00FB722A">
        <w:rPr>
          <w:rFonts w:ascii="Times New Roman" w:hAnsi="Times New Roman" w:cs="Times New Roman"/>
          <w:color w:val="000000" w:themeColor="text1"/>
        </w:rPr>
        <w:t>972852993</w:t>
      </w:r>
    </w:p>
    <w:p w14:paraId="2A3691B5" w14:textId="355ECCBE" w:rsidR="00FB722A" w:rsidRDefault="00BB675C" w:rsidP="002C2835">
      <w:pPr>
        <w:pStyle w:val="ContactInf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bsitwanwan@gmail.com</w:t>
      </w:r>
    </w:p>
    <w:p w14:paraId="7199CEB3" w14:textId="77777777" w:rsidR="005A7DAB" w:rsidRPr="00FB722A" w:rsidRDefault="005A7DAB" w:rsidP="002C2835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14:paraId="1D4F4F25" w14:textId="069BEFE6" w:rsidR="002C2835" w:rsidRPr="00FB722A" w:rsidRDefault="002C2835" w:rsidP="002C2835">
      <w:pPr>
        <w:pStyle w:val="ContactInfo"/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FB722A">
        <w:rPr>
          <w:rFonts w:ascii="Times New Roman" w:hAnsi="Times New Roman" w:cs="Times New Roman"/>
          <w:b/>
          <w:color w:val="000000" w:themeColor="text1"/>
          <w:sz w:val="32"/>
        </w:rPr>
        <w:t>Personal Information</w:t>
      </w:r>
    </w:p>
    <w:p w14:paraId="384275BA" w14:textId="37A80147" w:rsidR="002C2835" w:rsidRPr="00FB722A" w:rsidRDefault="00B605C9" w:rsidP="002C2835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</w:rPr>
        <w:t xml:space="preserve">Age: </w:t>
      </w:r>
      <w:r w:rsidR="00CE5F47">
        <w:rPr>
          <w:rFonts w:ascii="Times New Roman" w:hAnsi="Times New Roman" w:cs="Times New Roman"/>
          <w:color w:val="000000" w:themeColor="text1"/>
          <w:sz w:val="24"/>
        </w:rPr>
        <w:t>20</w:t>
      </w:r>
      <w:r w:rsidR="002C2835" w:rsidRPr="00FB722A">
        <w:rPr>
          <w:rFonts w:ascii="Times New Roman" w:hAnsi="Times New Roman" w:cs="Times New Roman"/>
          <w:color w:val="000000" w:themeColor="text1"/>
          <w:sz w:val="24"/>
        </w:rPr>
        <w:t xml:space="preserve">                        </w:t>
      </w:r>
      <w:r w:rsidR="00122BE5" w:rsidRPr="00FB722A">
        <w:rPr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="00FB722A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</w:t>
      </w:r>
      <w:r w:rsidR="00CE5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C2835" w:rsidRPr="00FB722A">
        <w:rPr>
          <w:rFonts w:ascii="Times New Roman" w:hAnsi="Times New Roman" w:cs="Times New Roman"/>
          <w:color w:val="000000" w:themeColor="text1"/>
          <w:sz w:val="24"/>
        </w:rPr>
        <w:t xml:space="preserve">Date of Birth: </w:t>
      </w:r>
      <w:r w:rsidRPr="00FB722A">
        <w:rPr>
          <w:rFonts w:ascii="Times New Roman" w:hAnsi="Times New Roman" w:cs="Times New Roman"/>
          <w:color w:val="000000" w:themeColor="text1"/>
          <w:sz w:val="24"/>
        </w:rPr>
        <w:t>Dec. 1</w:t>
      </w:r>
      <w:r w:rsidR="002C2835" w:rsidRPr="00FB722A">
        <w:rPr>
          <w:rFonts w:ascii="Times New Roman" w:hAnsi="Times New Roman" w:cs="Times New Roman"/>
          <w:color w:val="000000" w:themeColor="text1"/>
          <w:sz w:val="24"/>
        </w:rPr>
        <w:t xml:space="preserve">2, </w:t>
      </w:r>
      <w:r w:rsidRPr="00FB722A">
        <w:rPr>
          <w:rFonts w:ascii="Times New Roman" w:hAnsi="Times New Roman" w:cs="Times New Roman"/>
          <w:color w:val="000000" w:themeColor="text1"/>
          <w:sz w:val="24"/>
        </w:rPr>
        <w:t>2000</w:t>
      </w:r>
    </w:p>
    <w:p w14:paraId="31FC9F61" w14:textId="6F375638" w:rsidR="002C2835" w:rsidRPr="00FB722A" w:rsidRDefault="002C2835" w:rsidP="002C2835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</w:rPr>
        <w:t xml:space="preserve">Place of Birth: </w:t>
      </w:r>
      <w:r w:rsidR="00B605C9" w:rsidRPr="00FB722A">
        <w:rPr>
          <w:rFonts w:ascii="Times New Roman" w:hAnsi="Times New Roman" w:cs="Times New Roman"/>
          <w:color w:val="000000" w:themeColor="text1"/>
          <w:sz w:val="24"/>
        </w:rPr>
        <w:t>San Pedro</w:t>
      </w:r>
      <w:r w:rsidR="00FB722A">
        <w:rPr>
          <w:rFonts w:ascii="Times New Roman" w:hAnsi="Times New Roman" w:cs="Times New Roman"/>
          <w:color w:val="000000" w:themeColor="text1"/>
          <w:sz w:val="24"/>
        </w:rPr>
        <w:t>, Laguna</w:t>
      </w:r>
      <w:r w:rsidR="00B605C9" w:rsidRPr="00FB72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22BE5" w:rsidRP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122BE5" w:rsidRPr="00FB722A">
        <w:rPr>
          <w:rFonts w:ascii="Times New Roman" w:hAnsi="Times New Roman" w:cs="Times New Roman"/>
          <w:color w:val="000000" w:themeColor="text1"/>
          <w:sz w:val="24"/>
        </w:rPr>
        <w:tab/>
        <w:t xml:space="preserve">     </w:t>
      </w:r>
      <w:r w:rsidR="00FB722A">
        <w:rPr>
          <w:rFonts w:ascii="Times New Roman" w:hAnsi="Times New Roman" w:cs="Times New Roman"/>
          <w:color w:val="000000" w:themeColor="text1"/>
          <w:sz w:val="24"/>
        </w:rPr>
        <w:t xml:space="preserve">                    </w:t>
      </w:r>
      <w:r w:rsidRPr="00FB722A">
        <w:rPr>
          <w:rFonts w:ascii="Times New Roman" w:hAnsi="Times New Roman" w:cs="Times New Roman"/>
          <w:color w:val="000000" w:themeColor="text1"/>
          <w:sz w:val="24"/>
        </w:rPr>
        <w:t>Civil Status: Single</w:t>
      </w:r>
    </w:p>
    <w:p w14:paraId="0FEB8297" w14:textId="32C89E6D" w:rsidR="002C2835" w:rsidRPr="00FB722A" w:rsidRDefault="002C2835" w:rsidP="00B605C9">
      <w:pPr>
        <w:spacing w:after="0"/>
        <w:ind w:left="1"/>
        <w:rPr>
          <w:rFonts w:ascii="Times New Roman" w:hAnsi="Times New Roman" w:cs="Times New Roman"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</w:rPr>
        <w:t xml:space="preserve">Gender: </w:t>
      </w:r>
      <w:r w:rsidR="00B605C9" w:rsidRPr="00FB722A">
        <w:rPr>
          <w:rFonts w:ascii="Times New Roman" w:hAnsi="Times New Roman" w:cs="Times New Roman"/>
          <w:color w:val="000000" w:themeColor="text1"/>
          <w:sz w:val="24"/>
        </w:rPr>
        <w:t>M</w:t>
      </w:r>
      <w:r w:rsidRPr="00FB722A">
        <w:rPr>
          <w:rFonts w:ascii="Times New Roman" w:hAnsi="Times New Roman" w:cs="Times New Roman"/>
          <w:color w:val="000000" w:themeColor="text1"/>
          <w:sz w:val="24"/>
        </w:rPr>
        <w:t>ale</w:t>
      </w:r>
      <w:r w:rsidRPr="00FB722A">
        <w:rPr>
          <w:rFonts w:ascii="Times New Roman" w:hAnsi="Times New Roman" w:cs="Times New Roman"/>
          <w:color w:val="000000" w:themeColor="text1"/>
          <w:sz w:val="24"/>
        </w:rPr>
        <w:tab/>
        <w:t xml:space="preserve">              </w:t>
      </w:r>
      <w:r w:rsidR="00122BE5" w:rsidRPr="00FB722A">
        <w:rPr>
          <w:rFonts w:ascii="Times New Roman" w:hAnsi="Times New Roman" w:cs="Times New Roman"/>
          <w:color w:val="000000" w:themeColor="text1"/>
          <w:sz w:val="24"/>
        </w:rPr>
        <w:t xml:space="preserve">           </w:t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</w:r>
      <w:r w:rsidR="00FB722A">
        <w:rPr>
          <w:rFonts w:ascii="Times New Roman" w:hAnsi="Times New Roman" w:cs="Times New Roman"/>
          <w:color w:val="000000" w:themeColor="text1"/>
          <w:sz w:val="24"/>
        </w:rPr>
        <w:tab/>
        <w:t xml:space="preserve">                                  </w:t>
      </w:r>
      <w:r w:rsidRPr="00FB722A">
        <w:rPr>
          <w:rFonts w:ascii="Times New Roman" w:hAnsi="Times New Roman" w:cs="Times New Roman"/>
          <w:color w:val="000000" w:themeColor="text1"/>
          <w:sz w:val="24"/>
        </w:rPr>
        <w:t>Citizenship: Filipino</w:t>
      </w:r>
    </w:p>
    <w:p w14:paraId="1D4EFE4A" w14:textId="57EED98A" w:rsidR="00B605C9" w:rsidRPr="00FB722A" w:rsidRDefault="00B605C9" w:rsidP="00B605C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t>Objective</w:t>
      </w:r>
    </w:p>
    <w:p w14:paraId="40D8C9EA" w14:textId="4FB8F497" w:rsidR="00B605C9" w:rsidRPr="00FB722A" w:rsidRDefault="00B605C9" w:rsidP="00B605C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To showcase my communicating</w:t>
      </w:r>
      <w:r w:rsidR="00A70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coding skills</w:t>
      </w: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professional work driven environment which will enable me to use my acquired skills</w:t>
      </w:r>
      <w:r w:rsidR="00A70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and will aid me to continuously learn and gain valuable skills</w:t>
      </w:r>
      <w:r w:rsidR="00A70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web developer</w:t>
      </w: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7E2EB4" w14:textId="358419CD" w:rsidR="00B605C9" w:rsidRPr="00FB722A" w:rsidRDefault="00B605C9" w:rsidP="00122BE5">
      <w:pPr>
        <w:pStyle w:val="ListParagraph"/>
        <w:ind w:left="720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720946933"/>
        <w:placeholder>
          <w:docPart w:val="EA05E286E76581438D6F8126AF879108"/>
        </w:placeholder>
        <w:temporary/>
        <w:showingPlcHdr/>
        <w15:appearance w15:val="hidden"/>
      </w:sdtPr>
      <w:sdtEndPr/>
      <w:sdtContent>
        <w:p w14:paraId="208A6846" w14:textId="77777777" w:rsidR="00232D53" w:rsidRPr="00FB722A" w:rsidRDefault="00FD4FA2">
          <w:pPr>
            <w:pStyle w:val="Heading1"/>
            <w:rPr>
              <w:rFonts w:ascii="Times New Roman" w:hAnsi="Times New Roman" w:cs="Times New Roman"/>
              <w:color w:val="000000" w:themeColor="text1"/>
            </w:rPr>
          </w:pPr>
          <w:r w:rsidRPr="00FB722A">
            <w:rPr>
              <w:rFonts w:ascii="Times New Roman" w:hAnsi="Times New Roman" w:cs="Times New Roman"/>
              <w:color w:val="000000" w:themeColor="text1"/>
            </w:rPr>
            <w:t>Education</w:t>
          </w:r>
        </w:p>
      </w:sdtContent>
    </w:sdt>
    <w:p w14:paraId="4447C860" w14:textId="77777777" w:rsidR="00883ACB" w:rsidRPr="00883ACB" w:rsidRDefault="00883ACB" w:rsidP="00883ACB">
      <w:pPr>
        <w:pStyle w:val="ListParagraph"/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883AC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Tertiary</w:t>
      </w:r>
    </w:p>
    <w:p w14:paraId="3928EF73" w14:textId="0F070AB2" w:rsidR="00B605C9" w:rsidRPr="00FB722A" w:rsidRDefault="00B605C9" w:rsidP="00883A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PUP Sta. Rosa Campus          </w:t>
      </w:r>
      <w:r w:rsidR="00883A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                    </w:t>
      </w: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2018 - </w:t>
      </w:r>
      <w:r w:rsidR="00A703E2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14:paraId="56200E92" w14:textId="564496B4" w:rsidR="00B605C9" w:rsidRDefault="00B605C9" w:rsidP="00122BE5">
      <w:pPr>
        <w:pStyle w:val="ListParagraph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 in Information Technology</w:t>
      </w:r>
      <w:r w:rsidR="00FB722A"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703E2">
        <w:rPr>
          <w:rFonts w:ascii="Times New Roman" w:hAnsi="Times New Roman" w:cs="Times New Roman"/>
          <w:color w:val="000000" w:themeColor="text1"/>
          <w:sz w:val="24"/>
          <w:szCs w:val="24"/>
        </w:rPr>
        <w:t>3rd</w:t>
      </w:r>
      <w:r w:rsidR="00FB722A"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College)</w:t>
      </w:r>
    </w:p>
    <w:p w14:paraId="3CECE7FC" w14:textId="69506C08" w:rsidR="00883ACB" w:rsidRPr="00883ACB" w:rsidRDefault="00883ACB" w:rsidP="00122BE5">
      <w:pPr>
        <w:pStyle w:val="ListParagraph"/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883AC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Senior High School</w:t>
      </w:r>
    </w:p>
    <w:p w14:paraId="26DBD946" w14:textId="40292588" w:rsidR="00B605C9" w:rsidRPr="00FB722A" w:rsidRDefault="00883ACB" w:rsidP="00B605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Sta. Rosa </w:t>
      </w:r>
      <w:r w:rsidR="00B605C9"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ence and </w:t>
      </w:r>
      <w:r w:rsidR="00B605C9"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nology HS</w:t>
      </w:r>
      <w:r w:rsidR="00B605C9"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</w:t>
      </w:r>
      <w:r w:rsidR="00086C9C"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  <w:r w:rsidR="00B605C9"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- 2018</w:t>
      </w:r>
    </w:p>
    <w:p w14:paraId="5B2B0AED" w14:textId="77777777" w:rsidR="00B605C9" w:rsidRDefault="00B605C9" w:rsidP="00B605C9">
      <w:pPr>
        <w:pStyle w:val="ListParagraph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STEM Strand</w:t>
      </w:r>
    </w:p>
    <w:p w14:paraId="7BD5B16C" w14:textId="539D2F19" w:rsidR="00883ACB" w:rsidRPr="00883ACB" w:rsidRDefault="00883ACB" w:rsidP="00B605C9">
      <w:pPr>
        <w:pStyle w:val="ListParagraph"/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883AC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Junior High School</w:t>
      </w:r>
    </w:p>
    <w:p w14:paraId="500464D5" w14:textId="799030D0" w:rsidR="00883ACB" w:rsidRDefault="00883ACB" w:rsidP="00883A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Sta. Rosa </w:t>
      </w:r>
      <w:r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ence and </w:t>
      </w:r>
      <w:r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nology HS</w:t>
      </w:r>
      <w:r w:rsidRPr="00FB72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2012 – 2016</w:t>
      </w:r>
    </w:p>
    <w:p w14:paraId="6025F4E6" w14:textId="678CFD9B" w:rsidR="00883ACB" w:rsidRPr="00883ACB" w:rsidRDefault="00883ACB" w:rsidP="00883ACB">
      <w:pPr>
        <w:pStyle w:val="ListParagraph"/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883AC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Elementary                               </w:t>
      </w:r>
    </w:p>
    <w:p w14:paraId="627CC48B" w14:textId="7FDE637B" w:rsidR="00883ACB" w:rsidRPr="00FB722A" w:rsidRDefault="00883ACB" w:rsidP="00883A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JTEN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2006 - 2012</w:t>
      </w:r>
    </w:p>
    <w:p w14:paraId="3C4013A1" w14:textId="3F2DAD0E" w:rsidR="00232D53" w:rsidRPr="00FB722A" w:rsidRDefault="00FB722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t>SKILLS</w:t>
      </w:r>
    </w:p>
    <w:p w14:paraId="03D29183" w14:textId="7A1A58F1" w:rsidR="003F1936" w:rsidRPr="00FB722A" w:rsidRDefault="00FB722A" w:rsidP="003F193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HIGHLY SKILLED WITH COMPUTERS</w:t>
      </w:r>
    </w:p>
    <w:p w14:paraId="772CE907" w14:textId="3D83BB0E" w:rsidR="00122BE5" w:rsidRPr="00FB722A" w:rsidRDefault="00122BE5" w:rsidP="003F193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FB722A"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ROFESSIONAL WITH MICROSOFT OFFICE APPLICATIONS</w:t>
      </w:r>
    </w:p>
    <w:p w14:paraId="17E54DD6" w14:textId="52172076" w:rsidR="00122BE5" w:rsidRPr="00FB722A" w:rsidRDefault="00FB722A" w:rsidP="003F193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r w:rsidR="00883ACB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PROGRAMMING KNOWLEDGE </w:t>
      </w:r>
    </w:p>
    <w:p w14:paraId="52E7D7D8" w14:textId="2C4EA9BC" w:rsidR="00122BE5" w:rsidRPr="00FB722A" w:rsidRDefault="00122BE5" w:rsidP="003F1936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883ACB">
        <w:rPr>
          <w:rFonts w:ascii="Times New Roman" w:hAnsi="Times New Roman" w:cs="Times New Roman"/>
          <w:color w:val="000000" w:themeColor="text1"/>
          <w:sz w:val="24"/>
          <w:szCs w:val="24"/>
        </w:rPr>
        <w:t>AVE EXCELLENT</w:t>
      </w:r>
      <w:r w:rsidRPr="00FB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COMMUNICATING SKILLS</w:t>
      </w:r>
    </w:p>
    <w:p w14:paraId="2EF0CF63" w14:textId="1D14D229" w:rsidR="00122BE5" w:rsidRPr="00FB722A" w:rsidRDefault="00086C9C" w:rsidP="00122BE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lastRenderedPageBreak/>
        <w:t>Work Experience</w:t>
      </w:r>
    </w:p>
    <w:p w14:paraId="29466B27" w14:textId="77777777" w:rsidR="00E4107A" w:rsidRDefault="00E4107A" w:rsidP="00E4107A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caps/>
          <w:color w:val="000000" w:themeColor="text1"/>
          <w:sz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</w:rPr>
        <w:t>PROTEL</w:t>
      </w:r>
      <w:r>
        <w:rPr>
          <w:rFonts w:ascii="Times New Roman" w:hAnsi="Times New Roman" w:cs="Times New Roman"/>
          <w:caps/>
          <w:color w:val="000000" w:themeColor="text1"/>
          <w:sz w:val="24"/>
        </w:rPr>
        <w:tab/>
      </w:r>
      <w:r>
        <w:rPr>
          <w:rFonts w:ascii="Times New Roman" w:hAnsi="Times New Roman" w:cs="Times New Roman"/>
          <w:caps/>
          <w:color w:val="000000" w:themeColor="text1"/>
          <w:sz w:val="24"/>
        </w:rPr>
        <w:tab/>
      </w:r>
      <w:r>
        <w:rPr>
          <w:rFonts w:ascii="Times New Roman" w:hAnsi="Times New Roman" w:cs="Times New Roman"/>
          <w:caps/>
          <w:color w:val="000000" w:themeColor="text1"/>
          <w:sz w:val="24"/>
        </w:rPr>
        <w:tab/>
      </w:r>
      <w:r>
        <w:rPr>
          <w:rFonts w:ascii="Times New Roman" w:hAnsi="Times New Roman" w:cs="Times New Roman"/>
          <w:caps/>
          <w:color w:val="000000" w:themeColor="text1"/>
          <w:sz w:val="24"/>
        </w:rPr>
        <w:tab/>
        <w:t xml:space="preserve">                                                  March 2019 – January 12 2020</w:t>
      </w:r>
    </w:p>
    <w:p w14:paraId="6FCD125D" w14:textId="06F86E78" w:rsidR="00E4107A" w:rsidRPr="00E4107A" w:rsidRDefault="00E4107A" w:rsidP="00E410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Appointment Settler</w:t>
      </w:r>
    </w:p>
    <w:p w14:paraId="27EA9DD4" w14:textId="46D4E11E" w:rsidR="00086C9C" w:rsidRPr="00FB722A" w:rsidRDefault="00086C9C" w:rsidP="00086C9C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caps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>DepEd Regional Office</w:t>
      </w: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ab/>
      </w: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ab/>
      </w: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ab/>
        <w:t xml:space="preserve">                August – November 2018</w:t>
      </w:r>
    </w:p>
    <w:p w14:paraId="5953D114" w14:textId="4DC42DC4" w:rsidR="00CD1679" w:rsidRPr="00FB722A" w:rsidRDefault="00CD1679" w:rsidP="00CD1679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</w:rPr>
        <w:t>Work Immersion</w:t>
      </w:r>
    </w:p>
    <w:p w14:paraId="5665CFC0" w14:textId="7285371C" w:rsidR="00086C9C" w:rsidRDefault="00086C9C" w:rsidP="00086C9C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caps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>SPES</w:t>
      </w: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ab/>
      </w:r>
      <w:r w:rsidRPr="00FB722A">
        <w:rPr>
          <w:rFonts w:ascii="Times New Roman" w:hAnsi="Times New Roman" w:cs="Times New Roman"/>
          <w:caps/>
          <w:color w:val="000000" w:themeColor="text1"/>
          <w:sz w:val="24"/>
        </w:rPr>
        <w:tab/>
        <w:t xml:space="preserve">                                                        2017</w:t>
      </w:r>
    </w:p>
    <w:p w14:paraId="422A42FC" w14:textId="23DF11EA" w:rsidR="00086C9C" w:rsidRPr="00FB722A" w:rsidRDefault="00086C9C" w:rsidP="00086C9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t>Seminars attended</w:t>
      </w:r>
    </w:p>
    <w:p w14:paraId="6EB58A41" w14:textId="737F0B18" w:rsidR="00086C9C" w:rsidRPr="00827B40" w:rsidRDefault="00827B40" w:rsidP="00086C9C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color w:val="000000" w:themeColor="text1"/>
          <w:sz w:val="24"/>
        </w:rPr>
      </w:pPr>
      <w:r w:rsidRPr="00827B40">
        <w:rPr>
          <w:rFonts w:ascii="Times New Roman" w:hAnsi="Times New Roman" w:cs="Times New Roman"/>
          <w:b/>
          <w:color w:val="000000" w:themeColor="text1"/>
          <w:sz w:val="24"/>
        </w:rPr>
        <w:t>IT/SOCIAL AND LEGAL ISSUES</w:t>
      </w:r>
    </w:p>
    <w:p w14:paraId="6E4E69E4" w14:textId="2BABAC61" w:rsidR="00827B40" w:rsidRDefault="00827B40" w:rsidP="00827B4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SEMINAR</w:t>
      </w:r>
    </w:p>
    <w:p w14:paraId="4D21A8B2" w14:textId="6851B186" w:rsidR="00827B40" w:rsidRPr="00827B40" w:rsidRDefault="00827B40" w:rsidP="00086C9C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color w:val="000000" w:themeColor="text1"/>
          <w:sz w:val="24"/>
        </w:rPr>
      </w:pPr>
      <w:r w:rsidRPr="00827B40">
        <w:rPr>
          <w:rFonts w:ascii="Times New Roman" w:hAnsi="Times New Roman" w:cs="Times New Roman"/>
          <w:b/>
          <w:color w:val="000000" w:themeColor="text1"/>
          <w:sz w:val="24"/>
        </w:rPr>
        <w:t xml:space="preserve">ZERO TO ONE: </w:t>
      </w:r>
      <w:r w:rsidR="00A703E2">
        <w:rPr>
          <w:rFonts w:ascii="Times New Roman" w:hAnsi="Times New Roman" w:cs="Times New Roman"/>
          <w:b/>
          <w:color w:val="000000" w:themeColor="text1"/>
          <w:sz w:val="24"/>
        </w:rPr>
        <w:t>RE</w:t>
      </w:r>
      <w:r w:rsidRPr="00827B40">
        <w:rPr>
          <w:rFonts w:ascii="Times New Roman" w:hAnsi="Times New Roman" w:cs="Times New Roman"/>
          <w:b/>
          <w:color w:val="000000" w:themeColor="text1"/>
          <w:sz w:val="24"/>
        </w:rPr>
        <w:t>COGNIZING INNOVATION</w:t>
      </w:r>
    </w:p>
    <w:p w14:paraId="73B0571D" w14:textId="78AC48B1" w:rsidR="00086C9C" w:rsidRPr="00FB722A" w:rsidRDefault="00827B40" w:rsidP="00827B4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SEMINAR</w:t>
      </w:r>
    </w:p>
    <w:p w14:paraId="68FE6B36" w14:textId="465024E7" w:rsidR="00086C9C" w:rsidRPr="00FB722A" w:rsidRDefault="00086C9C" w:rsidP="00086C9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B722A">
        <w:rPr>
          <w:rFonts w:ascii="Times New Roman" w:hAnsi="Times New Roman" w:cs="Times New Roman"/>
          <w:color w:val="000000" w:themeColor="text1"/>
        </w:rPr>
        <w:t>Character References</w:t>
      </w:r>
    </w:p>
    <w:p w14:paraId="7D8A0BDC" w14:textId="60860698" w:rsidR="00086C9C" w:rsidRPr="00FB722A" w:rsidRDefault="00086C9C" w:rsidP="00086C9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</w:rPr>
        <w:t>ERNESTO BALDOZA         TEACHER          SCI-TECH</w:t>
      </w:r>
    </w:p>
    <w:p w14:paraId="33F5EB10" w14:textId="2D5E4AFB" w:rsidR="00086C9C" w:rsidRPr="00FB722A" w:rsidRDefault="00086C9C" w:rsidP="00086C9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 w:rsidRPr="00FB722A">
        <w:rPr>
          <w:rFonts w:ascii="Times New Roman" w:hAnsi="Times New Roman" w:cs="Times New Roman"/>
          <w:color w:val="000000" w:themeColor="text1"/>
          <w:sz w:val="24"/>
        </w:rPr>
        <w:t>ARWIN NUCUM                  TEACHER          PUP STA. ROSA CAMPUS</w:t>
      </w:r>
    </w:p>
    <w:p w14:paraId="4F0AD7F0" w14:textId="72ADDB30" w:rsidR="00086C9C" w:rsidRPr="00FB722A" w:rsidRDefault="00086C9C" w:rsidP="00086C9C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color w:val="000000" w:themeColor="text1"/>
          <w:sz w:val="24"/>
        </w:rPr>
      </w:pPr>
    </w:p>
    <w:sectPr w:rsidR="00086C9C" w:rsidRPr="00FB722A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BEA36" w14:textId="77777777" w:rsidR="00DE2A38" w:rsidRDefault="00DE2A38">
      <w:r>
        <w:separator/>
      </w:r>
    </w:p>
  </w:endnote>
  <w:endnote w:type="continuationSeparator" w:id="0">
    <w:p w14:paraId="516C909F" w14:textId="77777777" w:rsidR="00DE2A38" w:rsidRDefault="00DE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57C7" w14:textId="77777777" w:rsidR="00232D53" w:rsidRDefault="00FD4FA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27B4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0BE35" w14:textId="77777777" w:rsidR="00DE2A38" w:rsidRDefault="00DE2A38">
      <w:r>
        <w:separator/>
      </w:r>
    </w:p>
  </w:footnote>
  <w:footnote w:type="continuationSeparator" w:id="0">
    <w:p w14:paraId="625FC75A" w14:textId="77777777" w:rsidR="00DE2A38" w:rsidRDefault="00DE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929BD" w14:textId="77777777" w:rsidR="00232D53" w:rsidRDefault="00FD4FA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7DC2C0" wp14:editId="22A5466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EC2513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AFEA7" w14:textId="77777777" w:rsidR="00232D53" w:rsidRDefault="00FD4FA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8A7A44" wp14:editId="108159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376B2" w14:textId="77777777" w:rsidR="00232D53" w:rsidRDefault="00232D5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98A7A4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D6376B2" w14:textId="77777777" w:rsidR="00232D53" w:rsidRDefault="00232D5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88CC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56FD1"/>
    <w:multiLevelType w:val="hybridMultilevel"/>
    <w:tmpl w:val="0B2E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77EAF"/>
    <w:multiLevelType w:val="hybridMultilevel"/>
    <w:tmpl w:val="4DD2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10AEC"/>
    <w:multiLevelType w:val="hybridMultilevel"/>
    <w:tmpl w:val="A8E6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B4975"/>
    <w:multiLevelType w:val="hybridMultilevel"/>
    <w:tmpl w:val="AA76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2A"/>
    <w:rsid w:val="0004629A"/>
    <w:rsid w:val="00086C9C"/>
    <w:rsid w:val="00093057"/>
    <w:rsid w:val="00122BE5"/>
    <w:rsid w:val="0013538C"/>
    <w:rsid w:val="00165475"/>
    <w:rsid w:val="00197E7A"/>
    <w:rsid w:val="001B5D62"/>
    <w:rsid w:val="00232D53"/>
    <w:rsid w:val="002A58E5"/>
    <w:rsid w:val="002C08CF"/>
    <w:rsid w:val="002C2835"/>
    <w:rsid w:val="00312644"/>
    <w:rsid w:val="003731D7"/>
    <w:rsid w:val="003F1936"/>
    <w:rsid w:val="0044522A"/>
    <w:rsid w:val="004E1C98"/>
    <w:rsid w:val="005131A9"/>
    <w:rsid w:val="005222AD"/>
    <w:rsid w:val="005A1538"/>
    <w:rsid w:val="005A7DAB"/>
    <w:rsid w:val="00647C3E"/>
    <w:rsid w:val="006739FE"/>
    <w:rsid w:val="006D4491"/>
    <w:rsid w:val="006F3DAA"/>
    <w:rsid w:val="00711DF7"/>
    <w:rsid w:val="00786A61"/>
    <w:rsid w:val="007B7005"/>
    <w:rsid w:val="007E330E"/>
    <w:rsid w:val="00827B40"/>
    <w:rsid w:val="00860D18"/>
    <w:rsid w:val="00883ACB"/>
    <w:rsid w:val="00906EFA"/>
    <w:rsid w:val="009811A6"/>
    <w:rsid w:val="00A1186A"/>
    <w:rsid w:val="00A40D7F"/>
    <w:rsid w:val="00A703E2"/>
    <w:rsid w:val="00AA4D0F"/>
    <w:rsid w:val="00B605C9"/>
    <w:rsid w:val="00B817F3"/>
    <w:rsid w:val="00BB675C"/>
    <w:rsid w:val="00C4636C"/>
    <w:rsid w:val="00CD1679"/>
    <w:rsid w:val="00CE5F47"/>
    <w:rsid w:val="00D06DAF"/>
    <w:rsid w:val="00D13495"/>
    <w:rsid w:val="00D32F56"/>
    <w:rsid w:val="00D61794"/>
    <w:rsid w:val="00D6246C"/>
    <w:rsid w:val="00DE2A38"/>
    <w:rsid w:val="00E1201A"/>
    <w:rsid w:val="00E22371"/>
    <w:rsid w:val="00E4107A"/>
    <w:rsid w:val="00F401A9"/>
    <w:rsid w:val="00F93931"/>
    <w:rsid w:val="00FB722A"/>
    <w:rsid w:val="00FB7D73"/>
    <w:rsid w:val="00FD4FA2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66FD5"/>
  <w15:chartTrackingRefBased/>
  <w15:docId w15:val="{6D09A4EC-65EA-DE42-9A30-E82F4036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Documents\%7b1447F076-8F2C-C644-9777-114F3DDB058A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05E286E76581438D6F8126AF879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D8150-808F-2B4A-85B1-4318011B1AA4}"/>
      </w:docPartPr>
      <w:docPartBody>
        <w:p w:rsidR="004F4726" w:rsidRDefault="004F4726">
          <w:pPr>
            <w:pStyle w:val="EA05E286E76581438D6F8126AF87910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26"/>
    <w:rsid w:val="000F66DE"/>
    <w:rsid w:val="003F441D"/>
    <w:rsid w:val="00474160"/>
    <w:rsid w:val="00495350"/>
    <w:rsid w:val="004F4726"/>
    <w:rsid w:val="00B62F22"/>
    <w:rsid w:val="00C37469"/>
    <w:rsid w:val="00C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A05E286E76581438D6F8126AF879108">
    <w:name w:val="EA05E286E76581438D6F8126AF879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E11B-9948-4D39-9C03-6E1190AD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{1447F076-8F2C-C644-9777-114F3DDB058A}tf50002018.dotx</Template>
  <TotalTime>85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Noriel Magno</dc:creator>
  <cp:keywords/>
  <dc:description/>
  <cp:lastModifiedBy>Samuel</cp:lastModifiedBy>
  <cp:revision>7</cp:revision>
  <cp:lastPrinted>2019-01-30T10:07:00Z</cp:lastPrinted>
  <dcterms:created xsi:type="dcterms:W3CDTF">2019-03-25T15:45:00Z</dcterms:created>
  <dcterms:modified xsi:type="dcterms:W3CDTF">2021-01-21T05:00:00Z</dcterms:modified>
</cp:coreProperties>
</file>